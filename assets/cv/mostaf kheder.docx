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5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9"/>
        <w:gridCol w:w="709"/>
        <w:gridCol w:w="6379"/>
      </w:tblGrid>
      <w:tr w:rsidR="001B2ABD" w:rsidTr="007E1611">
        <w:trPr>
          <w:trHeight w:val="4208"/>
        </w:trPr>
        <w:tc>
          <w:tcPr>
            <w:tcW w:w="3549" w:type="dxa"/>
            <w:vAlign w:val="bottom"/>
          </w:tcPr>
          <w:p w:rsidR="001B2ABD" w:rsidRDefault="00CA1106" w:rsidP="007E1611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820420</wp:posOffset>
                  </wp:positionV>
                  <wp:extent cx="1240155" cy="1871345"/>
                  <wp:effectExtent l="95250" t="95250" r="93345" b="908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1-08 at 8.09.21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187134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:rsidR="001B2ABD" w:rsidRDefault="001B2ABD" w:rsidP="007E1611">
            <w:pPr>
              <w:tabs>
                <w:tab w:val="left" w:pos="990"/>
              </w:tabs>
            </w:pPr>
          </w:p>
        </w:tc>
        <w:tc>
          <w:tcPr>
            <w:tcW w:w="6379" w:type="dxa"/>
            <w:vAlign w:val="bottom"/>
          </w:tcPr>
          <w:p w:rsidR="001B2ABD" w:rsidRPr="0029180D" w:rsidRDefault="00777C3F" w:rsidP="007E1611">
            <w:pPr>
              <w:pStyle w:val="Title"/>
              <w:rPr>
                <w:b/>
                <w:bCs/>
                <w:sz w:val="72"/>
                <w:szCs w:val="52"/>
              </w:rPr>
            </w:pPr>
            <w:r w:rsidRPr="0029180D">
              <w:rPr>
                <w:b/>
                <w:bCs/>
                <w:sz w:val="72"/>
                <w:szCs w:val="52"/>
              </w:rPr>
              <w:t>mostaf kheder</w:t>
            </w:r>
          </w:p>
          <w:p w:rsidR="001B2ABD" w:rsidRDefault="00777C3F" w:rsidP="007E1611">
            <w:pPr>
              <w:pStyle w:val="Subtitle"/>
            </w:pPr>
            <w:r>
              <w:rPr>
                <w:spacing w:val="0"/>
                <w:w w:val="100"/>
              </w:rPr>
              <w:t>Frontend developer</w:t>
            </w:r>
          </w:p>
        </w:tc>
      </w:tr>
      <w:tr w:rsidR="001B2ABD" w:rsidTr="007E1611">
        <w:trPr>
          <w:trHeight w:val="8866"/>
        </w:trPr>
        <w:tc>
          <w:tcPr>
            <w:tcW w:w="3549" w:type="dxa"/>
          </w:tcPr>
          <w:sdt>
            <w:sdtPr>
              <w:id w:val="-1711873194"/>
              <w:placeholder>
                <w:docPart w:val="8E101E0E9B6B4D00B4C9C317CCD75268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7E161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CA1106" w:rsidP="00CA1106">
            <w:r>
              <w:t xml:space="preserve">My name is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Kheder</w:t>
            </w:r>
            <w:proofErr w:type="spellEnd"/>
            <w:r>
              <w:t xml:space="preserve"> </w:t>
            </w:r>
            <w:proofErr w:type="spellStart"/>
            <w:r>
              <w:t>Elswifi</w:t>
            </w:r>
            <w:proofErr w:type="spellEnd"/>
            <w:r>
              <w:t>.</w:t>
            </w:r>
          </w:p>
          <w:p w:rsidR="00CA1106" w:rsidRDefault="00CA1106" w:rsidP="00CA1106">
            <w:r>
              <w:t>Personal information:</w:t>
            </w:r>
          </w:p>
          <w:p w:rsidR="00CA1106" w:rsidRDefault="00B37FDF" w:rsidP="00CA1106">
            <w:r>
              <w:t>Age:</w:t>
            </w:r>
            <w:r w:rsidR="00CA1106">
              <w:t xml:space="preserve"> 38.</w:t>
            </w:r>
          </w:p>
          <w:p w:rsidR="00CA1106" w:rsidRDefault="00B37FDF" w:rsidP="00CA1106">
            <w:r>
              <w:t xml:space="preserve">Residence: </w:t>
            </w:r>
            <w:proofErr w:type="spellStart"/>
            <w:r>
              <w:t>Zagazig</w:t>
            </w:r>
            <w:proofErr w:type="spellEnd"/>
            <w:r>
              <w:t xml:space="preserve">, </w:t>
            </w:r>
            <w:proofErr w:type="spellStart"/>
            <w:r>
              <w:t>Sharkia</w:t>
            </w:r>
            <w:proofErr w:type="spellEnd"/>
            <w:r>
              <w:t>, Egypt.</w:t>
            </w:r>
          </w:p>
          <w:p w:rsidR="00B37FDF" w:rsidRDefault="00B37FDF" w:rsidP="00CA1106">
            <w:r>
              <w:t xml:space="preserve">Languages: </w:t>
            </w:r>
            <w:proofErr w:type="spellStart"/>
            <w:r>
              <w:t>Arbic</w:t>
            </w:r>
            <w:proofErr w:type="spellEnd"/>
            <w:r>
              <w:t xml:space="preserve"> (native), English.</w:t>
            </w:r>
          </w:p>
          <w:p w:rsidR="00036450" w:rsidRDefault="00036450" w:rsidP="007E1611"/>
          <w:sdt>
            <w:sdtPr>
              <w:id w:val="-1954003311"/>
              <w:placeholder>
                <w:docPart w:val="559BB5C4F1C540709AC2965D9009E9F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7E161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9FDE0AC48154857AF2C4821A4C92488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7E1611">
                <w:r w:rsidRPr="004D3011">
                  <w:t>PHONE:</w:t>
                </w:r>
              </w:p>
            </w:sdtContent>
          </w:sdt>
          <w:p w:rsidR="004D3011" w:rsidRDefault="00777C3F" w:rsidP="007E1611">
            <w:r>
              <w:t>0111  25  23  21 1</w:t>
            </w:r>
          </w:p>
          <w:p w:rsidR="004D3011" w:rsidRPr="004D3011" w:rsidRDefault="004D3011" w:rsidP="007E1611"/>
          <w:sdt>
            <w:sdtPr>
              <w:id w:val="67859272"/>
              <w:placeholder>
                <w:docPart w:val="F2B5A5E52BA3490FB8BDABA312786C7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7E1611">
                <w:r w:rsidRPr="004D3011">
                  <w:t>WEBSITE:</w:t>
                </w:r>
              </w:p>
            </w:sdtContent>
          </w:sdt>
          <w:p w:rsidR="004D3011" w:rsidRPr="00B37FDF" w:rsidRDefault="00B37FDF" w:rsidP="007E1611">
            <w:pPr>
              <w:rPr>
                <w:sz w:val="16"/>
                <w:szCs w:val="16"/>
              </w:rPr>
            </w:pPr>
            <w:r w:rsidRPr="00B37FDF">
              <w:rPr>
                <w:sz w:val="16"/>
                <w:szCs w:val="16"/>
              </w:rPr>
              <w:t>https://mostafaswifi.github.io/portfolio/</w:t>
            </w:r>
          </w:p>
          <w:p w:rsidR="004D3011" w:rsidRDefault="004D3011" w:rsidP="007E1611"/>
          <w:sdt>
            <w:sdtPr>
              <w:id w:val="-240260293"/>
              <w:placeholder>
                <w:docPart w:val="5A4801868D9646C5BC2489125DE752D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7E1611">
                <w:r w:rsidRPr="004D3011">
                  <w:t>EMAIL:</w:t>
                </w:r>
              </w:p>
            </w:sdtContent>
          </w:sdt>
          <w:p w:rsidR="00036450" w:rsidRPr="00E4381A" w:rsidRDefault="00777C3F" w:rsidP="007E1611">
            <w:pPr>
              <w:rPr>
                <w:rStyle w:val="Hyperlink"/>
              </w:rPr>
            </w:pPr>
            <w:r>
              <w:t>mostafakhederswifi@gmail.com</w:t>
            </w:r>
          </w:p>
          <w:sdt>
            <w:sdtPr>
              <w:id w:val="-1444214663"/>
              <w:placeholder>
                <w:docPart w:val="79A7609ABB6E4503BEEAA5E1E6EA76CB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7E161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29180D" w:rsidP="0029180D">
            <w:r>
              <w:t>Watching streamers.</w:t>
            </w:r>
          </w:p>
          <w:p w:rsidR="004D3011" w:rsidRDefault="0029180D" w:rsidP="0029180D">
            <w:r>
              <w:t>Video games.</w:t>
            </w:r>
          </w:p>
          <w:p w:rsidR="004D3011" w:rsidRDefault="0029180D" w:rsidP="0029180D">
            <w:r>
              <w:t>Cooking.</w:t>
            </w:r>
          </w:p>
          <w:p w:rsidR="004D3011" w:rsidRPr="004D3011" w:rsidRDefault="0029180D" w:rsidP="0029180D">
            <w:r>
              <w:t>Chess.</w:t>
            </w:r>
            <w:bookmarkStart w:id="0" w:name="_GoBack"/>
            <w:bookmarkEnd w:id="0"/>
          </w:p>
        </w:tc>
        <w:tc>
          <w:tcPr>
            <w:tcW w:w="709" w:type="dxa"/>
          </w:tcPr>
          <w:p w:rsidR="001B2ABD" w:rsidRDefault="001B2ABD" w:rsidP="007E1611">
            <w:pPr>
              <w:tabs>
                <w:tab w:val="left" w:pos="990"/>
              </w:tabs>
            </w:pPr>
          </w:p>
        </w:tc>
        <w:tc>
          <w:tcPr>
            <w:tcW w:w="6379" w:type="dxa"/>
          </w:tcPr>
          <w:sdt>
            <w:sdtPr>
              <w:id w:val="1049110328"/>
              <w:placeholder>
                <w:docPart w:val="FEC96AB280CC49FF82A363C1560720D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7E161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7E1611" w:rsidP="007E1611">
            <w:pPr>
              <w:pStyle w:val="Heading4"/>
            </w:pPr>
            <w:r>
              <w:t>Ahmed O</w:t>
            </w:r>
            <w:r w:rsidR="00777C3F">
              <w:t>raby secondary school</w:t>
            </w:r>
          </w:p>
          <w:p w:rsidR="00036450" w:rsidRPr="00B359E4" w:rsidRDefault="00777C3F" w:rsidP="007E1611">
            <w:pPr>
              <w:pStyle w:val="Date"/>
            </w:pPr>
            <w:r>
              <w:t>2000</w:t>
            </w:r>
            <w:r w:rsidR="00036450" w:rsidRPr="00B359E4">
              <w:t xml:space="preserve"> - </w:t>
            </w:r>
            <w:r>
              <w:t>2003</w:t>
            </w:r>
          </w:p>
          <w:p w:rsidR="007E1611" w:rsidRDefault="007E1611" w:rsidP="007E1611">
            <w:r>
              <w:t>Held 3</w:t>
            </w:r>
            <w:r w:rsidRPr="007E1611">
              <w:rPr>
                <w:vertAlign w:val="superscript"/>
              </w:rPr>
              <w:t>rd</w:t>
            </w:r>
            <w:r>
              <w:t xml:space="preserve"> position in web design for youth</w:t>
            </w:r>
          </w:p>
          <w:p w:rsidR="00036450" w:rsidRDefault="00036450" w:rsidP="007E1611"/>
          <w:p w:rsidR="00036450" w:rsidRPr="00B359E4" w:rsidRDefault="007E1611" w:rsidP="007E1611">
            <w:pPr>
              <w:pStyle w:val="Heading4"/>
            </w:pPr>
            <w:r>
              <w:t>Faculty of specific education computer department</w:t>
            </w:r>
          </w:p>
          <w:p w:rsidR="00036450" w:rsidRPr="00B359E4" w:rsidRDefault="007E1611" w:rsidP="007E1611">
            <w:pPr>
              <w:pStyle w:val="Date"/>
            </w:pPr>
            <w:r>
              <w:t>2003</w:t>
            </w:r>
            <w:r w:rsidR="00036450" w:rsidRPr="00B359E4">
              <w:t xml:space="preserve"> - </w:t>
            </w:r>
            <w:r>
              <w:t>2007</w:t>
            </w:r>
          </w:p>
          <w:p w:rsidR="007E1611" w:rsidRDefault="007E1611" w:rsidP="007E1611">
            <w:r>
              <w:t>Estimated grade very good with honored grade.</w:t>
            </w:r>
          </w:p>
          <w:p w:rsidR="00036450" w:rsidRDefault="007E1611" w:rsidP="007E1611">
            <w:r>
              <w:t xml:space="preserve">Held 3r position in web design for youth category – scientific research academy. </w:t>
            </w:r>
          </w:p>
          <w:p w:rsidR="00B37FDF" w:rsidRDefault="00B37FDF" w:rsidP="007E1611"/>
          <w:p w:rsidR="00B37FDF" w:rsidRDefault="00B37FDF" w:rsidP="007E1611">
            <w:r>
              <w:t>Held First place in programming competition Saudi Arabia 2020.</w:t>
            </w:r>
          </w:p>
          <w:p w:rsidR="00036450" w:rsidRDefault="007E1611" w:rsidP="007E1611">
            <w:pPr>
              <w:pStyle w:val="Heading2"/>
            </w:pPr>
            <w:r>
              <w:t>Certificates</w:t>
            </w:r>
          </w:p>
          <w:p w:rsidR="00036450" w:rsidRPr="004136A2" w:rsidRDefault="004136A2" w:rsidP="0029180D">
            <w:pPr>
              <w:pStyle w:val="Heading4"/>
              <w:numPr>
                <w:ilvl w:val="0"/>
                <w:numId w:val="1"/>
              </w:numPr>
              <w:ind w:left="307" w:hanging="180"/>
              <w:rPr>
                <w:bCs/>
              </w:rPr>
            </w:pPr>
            <w:r>
              <w:t xml:space="preserve">Solo learn </w:t>
            </w:r>
            <w:r w:rsidRPr="00036450">
              <w:t>CSS</w:t>
            </w:r>
          </w:p>
          <w:p w:rsidR="004D3011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proofErr w:type="spellStart"/>
            <w:r w:rsidRPr="0029180D">
              <w:rPr>
                <w:b/>
              </w:rPr>
              <w:t>Mahara</w:t>
            </w:r>
            <w:proofErr w:type="spellEnd"/>
            <w:r w:rsidRPr="0029180D">
              <w:rPr>
                <w:b/>
              </w:rPr>
              <w:t xml:space="preserve"> tech (introduction to unit testing).</w:t>
            </w:r>
          </w:p>
          <w:p w:rsidR="004136A2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r w:rsidRPr="0029180D">
              <w:rPr>
                <w:b/>
              </w:rPr>
              <w:t>Google UX/UI design</w:t>
            </w:r>
          </w:p>
          <w:p w:rsidR="004136A2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r w:rsidRPr="0029180D">
              <w:rPr>
                <w:b/>
              </w:rPr>
              <w:t>Senior Steps Frontend Developer</w:t>
            </w:r>
          </w:p>
          <w:p w:rsidR="004136A2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r w:rsidRPr="0029180D">
              <w:rPr>
                <w:b/>
              </w:rPr>
              <w:t>NTI web development using Node JS and Angular</w:t>
            </w:r>
          </w:p>
          <w:p w:rsidR="004136A2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r w:rsidRPr="0029180D">
              <w:rPr>
                <w:b/>
              </w:rPr>
              <w:t xml:space="preserve">Solo Learn </w:t>
            </w:r>
            <w:proofErr w:type="spellStart"/>
            <w:r w:rsidRPr="0029180D">
              <w:rPr>
                <w:b/>
              </w:rPr>
              <w:t>Javascript</w:t>
            </w:r>
            <w:proofErr w:type="spellEnd"/>
          </w:p>
          <w:p w:rsidR="004D3011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proofErr w:type="spellStart"/>
            <w:r w:rsidRPr="0029180D">
              <w:rPr>
                <w:b/>
              </w:rPr>
              <w:t>Udemy</w:t>
            </w:r>
            <w:proofErr w:type="spellEnd"/>
            <w:r w:rsidRPr="0029180D">
              <w:rPr>
                <w:b/>
              </w:rPr>
              <w:t xml:space="preserve"> </w:t>
            </w:r>
            <w:proofErr w:type="spellStart"/>
            <w:r w:rsidRPr="0029180D">
              <w:rPr>
                <w:b/>
              </w:rPr>
              <w:t>Bootatrap</w:t>
            </w:r>
            <w:proofErr w:type="spellEnd"/>
          </w:p>
          <w:p w:rsidR="004136A2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proofErr w:type="spellStart"/>
            <w:r w:rsidRPr="0029180D">
              <w:rPr>
                <w:b/>
              </w:rPr>
              <w:t>Udemy</w:t>
            </w:r>
            <w:proofErr w:type="spellEnd"/>
            <w:r w:rsidRPr="0029180D">
              <w:rPr>
                <w:b/>
              </w:rPr>
              <w:t xml:space="preserve"> complete responsive web design</w:t>
            </w:r>
          </w:p>
          <w:p w:rsidR="004136A2" w:rsidRPr="0029180D" w:rsidRDefault="004136A2" w:rsidP="0029180D">
            <w:pPr>
              <w:pStyle w:val="ListParagraph"/>
              <w:numPr>
                <w:ilvl w:val="0"/>
                <w:numId w:val="1"/>
              </w:numPr>
              <w:ind w:left="307" w:hanging="180"/>
              <w:rPr>
                <w:b/>
              </w:rPr>
            </w:pPr>
            <w:proofErr w:type="spellStart"/>
            <w:r w:rsidRPr="0029180D">
              <w:rPr>
                <w:b/>
              </w:rPr>
              <w:t>Mahara</w:t>
            </w:r>
            <w:proofErr w:type="spellEnd"/>
            <w:r w:rsidRPr="0029180D">
              <w:rPr>
                <w:b/>
              </w:rPr>
              <w:t xml:space="preserve"> tech </w:t>
            </w:r>
            <w:proofErr w:type="spellStart"/>
            <w:r w:rsidRPr="0029180D">
              <w:rPr>
                <w:b/>
              </w:rPr>
              <w:t>Javascript</w:t>
            </w:r>
            <w:proofErr w:type="spellEnd"/>
          </w:p>
          <w:sdt>
            <w:sdtPr>
              <w:id w:val="1669594239"/>
              <w:placeholder>
                <w:docPart w:val="4DE888B0356A4711AB3F1CA15AD60B52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7E1611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7E16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-196878</wp:posOffset>
                  </wp:positionH>
                  <wp:positionV relativeFrom="paragraph">
                    <wp:posOffset>94146</wp:posOffset>
                  </wp:positionV>
                  <wp:extent cx="4857916" cy="2449002"/>
                  <wp:effectExtent l="0" t="0" r="0" b="0"/>
                  <wp:wrapNone/>
                  <wp:docPr id="12" name="Chart 12" descr="skills chart" title="Skill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anchor>
              </w:drawing>
            </w:r>
          </w:p>
        </w:tc>
      </w:tr>
    </w:tbl>
    <w:p w:rsidR="0043117B" w:rsidRDefault="00F51F91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F91" w:rsidRDefault="00F51F91" w:rsidP="000C45FF">
      <w:r>
        <w:separator/>
      </w:r>
    </w:p>
  </w:endnote>
  <w:endnote w:type="continuationSeparator" w:id="0">
    <w:p w:rsidR="00F51F91" w:rsidRDefault="00F51F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F91" w:rsidRDefault="00F51F91" w:rsidP="000C45FF">
      <w:r>
        <w:separator/>
      </w:r>
    </w:p>
  </w:footnote>
  <w:footnote w:type="continuationSeparator" w:id="0">
    <w:p w:rsidR="00F51F91" w:rsidRDefault="00F51F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456"/>
    <w:multiLevelType w:val="hybridMultilevel"/>
    <w:tmpl w:val="5B62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3F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180D"/>
    <w:rsid w:val="0030481B"/>
    <w:rsid w:val="003156FC"/>
    <w:rsid w:val="003254B5"/>
    <w:rsid w:val="0037121F"/>
    <w:rsid w:val="003A6B7D"/>
    <w:rsid w:val="003B06CA"/>
    <w:rsid w:val="004071FC"/>
    <w:rsid w:val="004136A2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5CB7"/>
    <w:rsid w:val="00646E75"/>
    <w:rsid w:val="006771D0"/>
    <w:rsid w:val="00715FCB"/>
    <w:rsid w:val="00743101"/>
    <w:rsid w:val="007775E1"/>
    <w:rsid w:val="00777C3F"/>
    <w:rsid w:val="007867A0"/>
    <w:rsid w:val="007927F5"/>
    <w:rsid w:val="007E1611"/>
    <w:rsid w:val="00802CA0"/>
    <w:rsid w:val="009260CD"/>
    <w:rsid w:val="00952C25"/>
    <w:rsid w:val="00A2118D"/>
    <w:rsid w:val="00AD76E2"/>
    <w:rsid w:val="00B20152"/>
    <w:rsid w:val="00B359E4"/>
    <w:rsid w:val="00B37FDF"/>
    <w:rsid w:val="00B57D98"/>
    <w:rsid w:val="00B70850"/>
    <w:rsid w:val="00C066B6"/>
    <w:rsid w:val="00C37BA1"/>
    <w:rsid w:val="00C4674C"/>
    <w:rsid w:val="00C506CF"/>
    <w:rsid w:val="00C72BED"/>
    <w:rsid w:val="00C9578B"/>
    <w:rsid w:val="00CA1106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1F9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9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git/gitHub</c:v>
                </c:pt>
                <c:pt idx="1">
                  <c:v>photo shop</c:v>
                </c:pt>
                <c:pt idx="2">
                  <c:v>react</c:v>
                </c:pt>
                <c:pt idx="3">
                  <c:v>HTML</c:v>
                </c:pt>
                <c:pt idx="4">
                  <c:v>CSS3</c:v>
                </c:pt>
                <c:pt idx="5">
                  <c:v>Bootstrap</c:v>
                </c:pt>
                <c:pt idx="6">
                  <c:v>js</c:v>
                </c:pt>
                <c:pt idx="7">
                  <c:v>jquery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0.5</c:v>
                </c:pt>
                <c:pt idx="1">
                  <c:v>0.7</c:v>
                </c:pt>
                <c:pt idx="2">
                  <c:v>0.6</c:v>
                </c:pt>
                <c:pt idx="3">
                  <c:v>0.9</c:v>
                </c:pt>
                <c:pt idx="4">
                  <c:v>0.95</c:v>
                </c:pt>
                <c:pt idx="5">
                  <c:v>0.85</c:v>
                </c:pt>
                <c:pt idx="6">
                  <c:v>0.75</c:v>
                </c:pt>
                <c:pt idx="7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482279472"/>
        <c:axId val="482271632"/>
      </c:barChart>
      <c:catAx>
        <c:axId val="482279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271632"/>
        <c:crosses val="autoZero"/>
        <c:auto val="0"/>
        <c:lblAlgn val="ctr"/>
        <c:lblOffset val="100"/>
        <c:noMultiLvlLbl val="0"/>
      </c:catAx>
      <c:valAx>
        <c:axId val="48227163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4822794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101E0E9B6B4D00B4C9C317CCD75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D1A48-C407-4FEC-B0AE-50E8EC9F1EBE}"/>
      </w:docPartPr>
      <w:docPartBody>
        <w:p w:rsidR="00000000" w:rsidRDefault="00391BA0">
          <w:pPr>
            <w:pStyle w:val="8E101E0E9B6B4D00B4C9C317CCD75268"/>
          </w:pPr>
          <w:r w:rsidRPr="00D5459D">
            <w:t>Profile</w:t>
          </w:r>
        </w:p>
      </w:docPartBody>
    </w:docPart>
    <w:docPart>
      <w:docPartPr>
        <w:name w:val="559BB5C4F1C540709AC2965D9009E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A91E-5860-40B7-94B3-3FB233BBA0BE}"/>
      </w:docPartPr>
      <w:docPartBody>
        <w:p w:rsidR="00000000" w:rsidRDefault="00391BA0">
          <w:pPr>
            <w:pStyle w:val="559BB5C4F1C540709AC2965D9009E9F8"/>
          </w:pPr>
          <w:r w:rsidRPr="00CB0055">
            <w:t>Contact</w:t>
          </w:r>
        </w:p>
      </w:docPartBody>
    </w:docPart>
    <w:docPart>
      <w:docPartPr>
        <w:name w:val="69FDE0AC48154857AF2C4821A4C92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B9B21-1DD2-4F12-88CA-89DC7432F278}"/>
      </w:docPartPr>
      <w:docPartBody>
        <w:p w:rsidR="00000000" w:rsidRDefault="00391BA0">
          <w:pPr>
            <w:pStyle w:val="69FDE0AC48154857AF2C4821A4C92488"/>
          </w:pPr>
          <w:r w:rsidRPr="004D3011">
            <w:t>PHONE:</w:t>
          </w:r>
        </w:p>
      </w:docPartBody>
    </w:docPart>
    <w:docPart>
      <w:docPartPr>
        <w:name w:val="F2B5A5E52BA3490FB8BDABA312786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44E40-0AD2-40CC-9A42-C22B954B25C1}"/>
      </w:docPartPr>
      <w:docPartBody>
        <w:p w:rsidR="00000000" w:rsidRDefault="00391BA0">
          <w:pPr>
            <w:pStyle w:val="F2B5A5E52BA3490FB8BDABA312786C70"/>
          </w:pPr>
          <w:r w:rsidRPr="004D3011">
            <w:t>WEBSITE:</w:t>
          </w:r>
        </w:p>
      </w:docPartBody>
    </w:docPart>
    <w:docPart>
      <w:docPartPr>
        <w:name w:val="5A4801868D9646C5BC2489125DE75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D54D-7FA6-43F5-8B74-3D3E0A1BDFB3}"/>
      </w:docPartPr>
      <w:docPartBody>
        <w:p w:rsidR="00000000" w:rsidRDefault="00391BA0">
          <w:pPr>
            <w:pStyle w:val="5A4801868D9646C5BC2489125DE752DC"/>
          </w:pPr>
          <w:r w:rsidRPr="004D3011">
            <w:t>EMAIL:</w:t>
          </w:r>
        </w:p>
      </w:docPartBody>
    </w:docPart>
    <w:docPart>
      <w:docPartPr>
        <w:name w:val="79A7609ABB6E4503BEEAA5E1E6EA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0690-A857-48F7-A591-8F0A3EC5BBBD}"/>
      </w:docPartPr>
      <w:docPartBody>
        <w:p w:rsidR="00000000" w:rsidRDefault="00391BA0">
          <w:pPr>
            <w:pStyle w:val="79A7609ABB6E4503BEEAA5E1E6EA76CB"/>
          </w:pPr>
          <w:r w:rsidRPr="00CB0055">
            <w:t>Hobbies</w:t>
          </w:r>
        </w:p>
      </w:docPartBody>
    </w:docPart>
    <w:docPart>
      <w:docPartPr>
        <w:name w:val="FEC96AB280CC49FF82A363C15607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C7157-DEAA-4762-AF18-4E8F7D819E31}"/>
      </w:docPartPr>
      <w:docPartBody>
        <w:p w:rsidR="00000000" w:rsidRDefault="00391BA0">
          <w:pPr>
            <w:pStyle w:val="FEC96AB280CC49FF82A363C1560720DE"/>
          </w:pPr>
          <w:r w:rsidRPr="00036450">
            <w:t>EDUCATION</w:t>
          </w:r>
        </w:p>
      </w:docPartBody>
    </w:docPart>
    <w:docPart>
      <w:docPartPr>
        <w:name w:val="4DE888B0356A4711AB3F1CA15AD60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BDB1-A66F-40B0-A5E5-B4DE22FDF9BD}"/>
      </w:docPartPr>
      <w:docPartBody>
        <w:p w:rsidR="00000000" w:rsidRDefault="00391BA0">
          <w:pPr>
            <w:pStyle w:val="4DE888B0356A4711AB3F1CA15AD60B5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08"/>
    <w:rsid w:val="001C5C08"/>
    <w:rsid w:val="003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0EAF9CD839453793B4D8D7543B3D43">
    <w:name w:val="320EAF9CD839453793B4D8D7543B3D43"/>
  </w:style>
  <w:style w:type="paragraph" w:customStyle="1" w:styleId="433F01F888374F27BC1F03CDFDFB3F09">
    <w:name w:val="433F01F888374F27BC1F03CDFDFB3F09"/>
  </w:style>
  <w:style w:type="paragraph" w:customStyle="1" w:styleId="8E101E0E9B6B4D00B4C9C317CCD75268">
    <w:name w:val="8E101E0E9B6B4D00B4C9C317CCD75268"/>
  </w:style>
  <w:style w:type="paragraph" w:customStyle="1" w:styleId="EA7FD71783D4415F940B225A35B251D1">
    <w:name w:val="EA7FD71783D4415F940B225A35B251D1"/>
  </w:style>
  <w:style w:type="paragraph" w:customStyle="1" w:styleId="559BB5C4F1C540709AC2965D9009E9F8">
    <w:name w:val="559BB5C4F1C540709AC2965D9009E9F8"/>
  </w:style>
  <w:style w:type="paragraph" w:customStyle="1" w:styleId="69FDE0AC48154857AF2C4821A4C92488">
    <w:name w:val="69FDE0AC48154857AF2C4821A4C92488"/>
  </w:style>
  <w:style w:type="paragraph" w:customStyle="1" w:styleId="03B5B743DB354C76AFB693AC1525762C">
    <w:name w:val="03B5B743DB354C76AFB693AC1525762C"/>
  </w:style>
  <w:style w:type="paragraph" w:customStyle="1" w:styleId="F2B5A5E52BA3490FB8BDABA312786C70">
    <w:name w:val="F2B5A5E52BA3490FB8BDABA312786C70"/>
  </w:style>
  <w:style w:type="paragraph" w:customStyle="1" w:styleId="BA591022301D40CE847F492A3FDDA387">
    <w:name w:val="BA591022301D40CE847F492A3FDDA387"/>
  </w:style>
  <w:style w:type="paragraph" w:customStyle="1" w:styleId="5A4801868D9646C5BC2489125DE752DC">
    <w:name w:val="5A4801868D9646C5BC2489125DE752D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5CE6AD606784B95995FAAB32C34AF87">
    <w:name w:val="C5CE6AD606784B95995FAAB32C34AF87"/>
  </w:style>
  <w:style w:type="paragraph" w:customStyle="1" w:styleId="79A7609ABB6E4503BEEAA5E1E6EA76CB">
    <w:name w:val="79A7609ABB6E4503BEEAA5E1E6EA76CB"/>
  </w:style>
  <w:style w:type="paragraph" w:customStyle="1" w:styleId="411AAF270CF642B79C58C45E5DF1082F">
    <w:name w:val="411AAF270CF642B79C58C45E5DF1082F"/>
  </w:style>
  <w:style w:type="paragraph" w:customStyle="1" w:styleId="483BD93344444FA7BF5A28EB567E7680">
    <w:name w:val="483BD93344444FA7BF5A28EB567E7680"/>
  </w:style>
  <w:style w:type="paragraph" w:customStyle="1" w:styleId="C92FEA9FA9244F3DB88122E44B038084">
    <w:name w:val="C92FEA9FA9244F3DB88122E44B038084"/>
  </w:style>
  <w:style w:type="paragraph" w:customStyle="1" w:styleId="9372B87B6ED1493FB1754797D8689D5E">
    <w:name w:val="9372B87B6ED1493FB1754797D8689D5E"/>
  </w:style>
  <w:style w:type="paragraph" w:customStyle="1" w:styleId="FEC96AB280CC49FF82A363C1560720DE">
    <w:name w:val="FEC96AB280CC49FF82A363C1560720DE"/>
  </w:style>
  <w:style w:type="paragraph" w:customStyle="1" w:styleId="EE483F35E4834FA1946B95A1AA6C1470">
    <w:name w:val="EE483F35E4834FA1946B95A1AA6C1470"/>
  </w:style>
  <w:style w:type="paragraph" w:customStyle="1" w:styleId="29EB18C082DB4B76A8AB05B5B6D1DA41">
    <w:name w:val="29EB18C082DB4B76A8AB05B5B6D1DA41"/>
  </w:style>
  <w:style w:type="paragraph" w:customStyle="1" w:styleId="1D73672603FB4B79AE12DB3515385DA4">
    <w:name w:val="1D73672603FB4B79AE12DB3515385DA4"/>
  </w:style>
  <w:style w:type="paragraph" w:customStyle="1" w:styleId="7894A3D7222F407FB9ECF2570E65D1A1">
    <w:name w:val="7894A3D7222F407FB9ECF2570E65D1A1"/>
  </w:style>
  <w:style w:type="paragraph" w:customStyle="1" w:styleId="889B99944FBE4B1481341EDD221C5AF8">
    <w:name w:val="889B99944FBE4B1481341EDD221C5AF8"/>
  </w:style>
  <w:style w:type="paragraph" w:customStyle="1" w:styleId="4381950B9AC04A16B7C66D74004555BF">
    <w:name w:val="4381950B9AC04A16B7C66D74004555BF"/>
  </w:style>
  <w:style w:type="paragraph" w:customStyle="1" w:styleId="67F9F11537B04D658F57B7C2D1EC5D19">
    <w:name w:val="67F9F11537B04D658F57B7C2D1EC5D19"/>
  </w:style>
  <w:style w:type="paragraph" w:customStyle="1" w:styleId="4A0B8345EAD2468AB547540ADCAA5A86">
    <w:name w:val="4A0B8345EAD2468AB547540ADCAA5A86"/>
  </w:style>
  <w:style w:type="paragraph" w:customStyle="1" w:styleId="E01B1940396447CFBDF8BD7C48D58AA5">
    <w:name w:val="E01B1940396447CFBDF8BD7C48D58AA5"/>
  </w:style>
  <w:style w:type="paragraph" w:customStyle="1" w:styleId="3A67CD39BF7643CBA880BEECC5BA3C1E">
    <w:name w:val="3A67CD39BF7643CBA880BEECC5BA3C1E"/>
  </w:style>
  <w:style w:type="paragraph" w:customStyle="1" w:styleId="3D543C803F9040F0B93A17A808F7062A">
    <w:name w:val="3D543C803F9040F0B93A17A808F7062A"/>
  </w:style>
  <w:style w:type="paragraph" w:customStyle="1" w:styleId="34BA95824E154EB8B0E007C16B2D5345">
    <w:name w:val="34BA95824E154EB8B0E007C16B2D5345"/>
  </w:style>
  <w:style w:type="paragraph" w:customStyle="1" w:styleId="8E12DCD6F9B04C1C82D5C46B88E8E410">
    <w:name w:val="8E12DCD6F9B04C1C82D5C46B88E8E410"/>
  </w:style>
  <w:style w:type="paragraph" w:customStyle="1" w:styleId="684FF775FAC5476483CEA49C4759E56A">
    <w:name w:val="684FF775FAC5476483CEA49C4759E56A"/>
  </w:style>
  <w:style w:type="paragraph" w:customStyle="1" w:styleId="4E90E9300B4E400AB514F7D51C52F1FA">
    <w:name w:val="4E90E9300B4E400AB514F7D51C52F1FA"/>
  </w:style>
  <w:style w:type="paragraph" w:customStyle="1" w:styleId="4A1B486DF04A442B9113BC864AE17EF4">
    <w:name w:val="4A1B486DF04A442B9113BC864AE17EF4"/>
  </w:style>
  <w:style w:type="paragraph" w:customStyle="1" w:styleId="CBAB4820B7D84E219A54DFBDE4482B56">
    <w:name w:val="CBAB4820B7D84E219A54DFBDE4482B56"/>
  </w:style>
  <w:style w:type="paragraph" w:customStyle="1" w:styleId="7041BEA5DD7A495696F4F7074DCB07E8">
    <w:name w:val="7041BEA5DD7A495696F4F7074DCB07E8"/>
  </w:style>
  <w:style w:type="paragraph" w:customStyle="1" w:styleId="157D575F5A064524ABCEFA895D640B47">
    <w:name w:val="157D575F5A064524ABCEFA895D640B47"/>
  </w:style>
  <w:style w:type="paragraph" w:customStyle="1" w:styleId="E5A366B9B6A745038A5183FF306C8461">
    <w:name w:val="E5A366B9B6A745038A5183FF306C8461"/>
  </w:style>
  <w:style w:type="paragraph" w:customStyle="1" w:styleId="42662E25952647778BE648F3FF592B21">
    <w:name w:val="42662E25952647778BE648F3FF592B21"/>
  </w:style>
  <w:style w:type="paragraph" w:customStyle="1" w:styleId="7F1361A82E924BB6AB46AD223B2D7856">
    <w:name w:val="7F1361A82E924BB6AB46AD223B2D7856"/>
  </w:style>
  <w:style w:type="paragraph" w:customStyle="1" w:styleId="D18A491C9BA74FEF919ED52E066CA38E">
    <w:name w:val="D18A491C9BA74FEF919ED52E066CA38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DE888B0356A4711AB3F1CA15AD60B52">
    <w:name w:val="4DE888B0356A4711AB3F1CA15AD60B52"/>
  </w:style>
  <w:style w:type="paragraph" w:customStyle="1" w:styleId="4AE75E1D1C3441F19F442E8BFCBAF26A">
    <w:name w:val="4AE75E1D1C3441F19F442E8BFCBAF26A"/>
    <w:rsid w:val="001C5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skills</MediaServiceKeyPoi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skills</vt:lpstr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</dc:title>
  <dc:subject/>
  <dc:creator/>
  <cp:keywords/>
  <dc:description/>
  <cp:lastModifiedBy/>
  <cp:revision>1</cp:revision>
  <dcterms:created xsi:type="dcterms:W3CDTF">2022-01-08T11:12:00Z</dcterms:created>
  <dcterms:modified xsi:type="dcterms:W3CDTF">2022-01-08T18:36:00Z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